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4806FD" w:rsidRDefault="004806FD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4806FD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2E9E970F8AFE47619403DD3F2DA9CB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806FD" w:rsidRDefault="00B50440" w:rsidP="00B50440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Trabalho de Windows Universal Apps</w:t>
                    </w:r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3D1A60AA529844AEBBAA0F622A7486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806FD" w:rsidRDefault="00230310" w:rsidP="00230310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proofErr w:type="gramStart"/>
                    <w:r>
                      <w:rPr>
                        <w:sz w:val="36"/>
                        <w:szCs w:val="36"/>
                      </w:rPr>
                      <w:t>FeriadosBR</w:t>
                    </w:r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/>
            </w:tc>
          </w:tr>
          <w:tr w:rsidR="004806FD">
            <w:tc>
              <w:tcPr>
                <w:tcW w:w="0" w:type="auto"/>
                <w:vAlign w:val="bottom"/>
              </w:tcPr>
              <w:sdt>
                <w:sdtPr>
                  <w:alias w:val="Resumo"/>
                  <w:id w:val="553592755"/>
                  <w:placeholder>
                    <w:docPart w:val="C07F1F4298F74E38B382985E1E7DBBB7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4806FD" w:rsidRDefault="00230310" w:rsidP="00230310">
                    <w:pPr>
                      <w:jc w:val="center"/>
                    </w:pPr>
                    <w:r>
                      <w:t xml:space="preserve">Trabalho de desenvolvimento de </w:t>
                    </w:r>
                    <w:r w:rsidR="00A4559B">
                      <w:t xml:space="preserve">um aplicativo na plataforma Windows Universal </w:t>
                    </w:r>
                    <w:proofErr w:type="gramStart"/>
                    <w:r w:rsidR="00A4559B">
                      <w:t>apps</w:t>
                    </w:r>
                    <w:r w:rsidR="00576FAB">
                      <w:t>.</w:t>
                    </w:r>
                    <w:proofErr w:type="gramEnd"/>
                  </w:p>
                </w:sdtContent>
              </w:sdt>
            </w:tc>
          </w:tr>
          <w:tr w:rsidR="004806FD">
            <w:tc>
              <w:tcPr>
                <w:tcW w:w="0" w:type="auto"/>
                <w:vAlign w:val="bottom"/>
              </w:tcPr>
              <w:p w:rsidR="004806FD" w:rsidRDefault="004806FD">
                <w:pPr>
                  <w:jc w:val="center"/>
                </w:pPr>
              </w:p>
            </w:tc>
          </w:tr>
        </w:tbl>
        <w:p w:rsidR="004806FD" w:rsidRDefault="00F5335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2E9E970F8AFE47619403DD3F2DA9CB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806FD" w:rsidRDefault="00B50440">
          <w:pPr>
            <w:pStyle w:val="Ttulo"/>
          </w:pPr>
          <w:r>
            <w:t>Trabalho de Windows Universal Apps</w:t>
          </w:r>
        </w:p>
      </w:sdtContent>
    </w:sdt>
    <w:p w:rsidR="004806FD" w:rsidRDefault="00F53358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FD" w:rsidRDefault="00576FAB">
                            <w:pPr>
                              <w:pStyle w:val="Ttu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Descrição</w:t>
                            </w:r>
                          </w:p>
                          <w:p w:rsidR="004806FD" w:rsidRDefault="00F5335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4806FD" w:rsidRDefault="00576FAB" w:rsidP="00576FAB">
                            <w:pPr>
                              <w:rPr>
                                <w:color w:val="2F5897" w:themeColor="text2"/>
                              </w:rPr>
                            </w:pPr>
                            <w:r w:rsidRPr="00576FAB">
                              <w:t xml:space="preserve"> </w:t>
                            </w:r>
                            <w:r w:rsidRPr="00576FAB">
                              <w:rPr>
                                <w:color w:val="2F5897" w:themeColor="text2"/>
                              </w:rPr>
      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</w:t>
                            </w:r>
                          </w:p>
                          <w:p w:rsidR="004806FD" w:rsidRDefault="004806FD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rlsAIAALY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LJ/rlsAIAALY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4806FD" w:rsidRDefault="00576FAB">
                      <w:pPr>
                        <w:pStyle w:val="Ttu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Descrição</w:t>
                      </w:r>
                    </w:p>
                    <w:p w:rsidR="004806FD" w:rsidRDefault="00F5335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4806FD" w:rsidRDefault="00576FAB" w:rsidP="00576FAB">
                      <w:pPr>
                        <w:rPr>
                          <w:color w:val="2F5897" w:themeColor="text2"/>
                        </w:rPr>
                      </w:pPr>
                      <w:r w:rsidRPr="00576FAB">
                        <w:t xml:space="preserve"> </w:t>
                      </w:r>
                      <w:r w:rsidRPr="00576FAB">
                        <w:rPr>
                          <w:color w:val="2F5897" w:themeColor="text2"/>
                        </w:rPr>
                        <w:t>O aplicativo permite visualizar todos os feriados do ano vigente do Brasil de forma pratica e rápida em apenas uma tela. O aplicativo irá informar a descrição da data e quantos dias ainda faltam para a chegada do próximo feriado a contar da data atual.</w:t>
                      </w:r>
                      <w:r>
                        <w:rPr>
                          <w:color w:val="2F5897" w:themeColor="text2"/>
                        </w:rPr>
                        <w:t xml:space="preserve"> </w:t>
                      </w:r>
                    </w:p>
                    <w:p w:rsidR="004806FD" w:rsidRDefault="004806FD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ítulo"/>
          <w:id w:val="-723052804"/>
          <w:placeholder>
            <w:docPart w:val="3D1A60AA529844AEBBAA0F622A7486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gramStart"/>
          <w:r w:rsidR="00230310">
            <w:t>FeriadosBR</w:t>
          </w:r>
          <w:proofErr w:type="gramEnd"/>
        </w:sdtContent>
      </w:sdt>
    </w:p>
    <w:p w:rsidR="000B2956" w:rsidRDefault="000B2956" w:rsidP="000B2956">
      <w:r>
        <w:t xml:space="preserve">Trabalho destinado </w:t>
      </w:r>
      <w:r>
        <w:t>à</w:t>
      </w:r>
      <w:r>
        <w:t xml:space="preserve"> matéria universal apps do curso de pós-graduação em Desenvolvimento para Aplicativos Moveis da Faculdade SENAI Fatesg.</w:t>
      </w:r>
    </w:p>
    <w:p w:rsidR="000B2956" w:rsidRDefault="000B2956" w:rsidP="000B2956">
      <w:r>
        <w:t>O objetivo do trabalho é desenvolver um apps universal para a plataforma Windows que ira nos informar os feriados do ano vigente e quantos dias ainda faltam para este feriado a contar da data atual.</w:t>
      </w:r>
    </w:p>
    <w:p w:rsidR="00A5492A" w:rsidRDefault="00A5492A" w:rsidP="000B2956">
      <w:r>
        <w:t xml:space="preserve">O trabalho será feito para publicação na loja do Windows store. Definimos o nome do apps de </w:t>
      </w:r>
      <w:proofErr w:type="gramStart"/>
      <w:r>
        <w:t>FeriadosBR</w:t>
      </w:r>
      <w:proofErr w:type="gramEnd"/>
      <w:r>
        <w:t>.</w:t>
      </w:r>
    </w:p>
    <w:p w:rsidR="000B2956" w:rsidRDefault="000B2956" w:rsidP="000B2956">
      <w:pPr>
        <w:pStyle w:val="Ttulo1"/>
      </w:pPr>
      <w:r>
        <w:t>Integrantes do Grupo:</w:t>
      </w:r>
    </w:p>
    <w:p w:rsidR="004806FD" w:rsidRDefault="000B2956" w:rsidP="000B2956">
      <w:r>
        <w:t>O grupo é composto por quatro alunos. E cada aluno deste grupo possui uma função designada ao desenvolvimento do trabalho.</w:t>
      </w:r>
    </w:p>
    <w:p w:rsidR="000B2956" w:rsidRDefault="000B2956" w:rsidP="000B2956">
      <w:r>
        <w:t>Conforme descrito abaixo: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Fabrício responsável construção da camada de visão do projeto;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Fernando responsável pela construção e definição do serviço da aplicação;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Hugo responsável pela camada de serviço da aplicação;</w:t>
      </w:r>
    </w:p>
    <w:p w:rsidR="000B2956" w:rsidRDefault="000B2956" w:rsidP="000B2956">
      <w:pPr>
        <w:pStyle w:val="PargrafodaLista"/>
        <w:numPr>
          <w:ilvl w:val="0"/>
          <w:numId w:val="1"/>
        </w:numPr>
        <w:spacing w:after="200" w:line="276" w:lineRule="auto"/>
      </w:pPr>
      <w:r>
        <w:t>Mauro responsável pela documentação do projeto e apoio a camada de visão.</w:t>
      </w:r>
    </w:p>
    <w:p w:rsidR="00A5492A" w:rsidRPr="00A5492A" w:rsidRDefault="00A5492A" w:rsidP="00A5492A">
      <w:pPr>
        <w:pStyle w:val="Ttulo1"/>
      </w:pPr>
      <w:r w:rsidRPr="00A5492A">
        <w:t>Disponibilidade:</w:t>
      </w:r>
    </w:p>
    <w:p w:rsidR="00A5492A" w:rsidRDefault="00A5492A" w:rsidP="00A5492A">
      <w:r>
        <w:t xml:space="preserve">O apps irá rodar no Windows a partir da versão 8.1 e em todo celular Windows </w:t>
      </w:r>
      <w:r>
        <w:t>P</w:t>
      </w:r>
      <w:bookmarkStart w:id="0" w:name="_GoBack"/>
      <w:bookmarkEnd w:id="0"/>
      <w:r>
        <w:t xml:space="preserve">hone. </w:t>
      </w:r>
    </w:p>
    <w:p w:rsidR="00A5492A" w:rsidRDefault="00A5492A" w:rsidP="00A5492A">
      <w:pPr>
        <w:pStyle w:val="PargrafodaLista"/>
        <w:spacing w:after="200" w:line="276" w:lineRule="auto"/>
        <w:ind w:left="720" w:firstLine="0"/>
      </w:pPr>
    </w:p>
    <w:p w:rsidR="000B2956" w:rsidRDefault="000B2956" w:rsidP="000B2956"/>
    <w:p w:rsidR="004806FD" w:rsidRDefault="004806FD"/>
    <w:sectPr w:rsidR="004806FD">
      <w:headerReference w:type="default" r:id="rId12"/>
      <w:footerReference w:type="even" r:id="rId13"/>
      <w:footerReference w:type="default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54" w:rsidRDefault="00935E54">
      <w:pPr>
        <w:spacing w:after="0" w:line="240" w:lineRule="auto"/>
      </w:pPr>
      <w:r>
        <w:separator/>
      </w:r>
    </w:p>
  </w:endnote>
  <w:endnote w:type="continuationSeparator" w:id="0">
    <w:p w:rsidR="00935E54" w:rsidRDefault="0093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4806FD">
    <w:pPr>
      <w:jc w:val="right"/>
    </w:pPr>
  </w:p>
  <w:p w:rsidR="004806FD" w:rsidRDefault="00F53358">
    <w:pPr>
      <w:jc w:val="right"/>
    </w:pPr>
    <w:r>
      <w:fldChar w:fldCharType="begin"/>
    </w:r>
    <w:r>
      <w:instrText>PAGE   \* MERGEFORMAT</w:instrText>
    </w:r>
    <w:r>
      <w:fldChar w:fldCharType="separate"/>
    </w:r>
    <w:proofErr w:type="gramStart"/>
    <w:r>
      <w:t>2</w:t>
    </w:r>
    <w:proofErr w:type="gramEnd"/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806FD" w:rsidRDefault="00F53358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806FD" w:rsidRDefault="004806FD">
    <w:pPr>
      <w:pStyle w:val="SemEspaamento"/>
      <w:rPr>
        <w:sz w:val="2"/>
        <w:szCs w:val="2"/>
      </w:rPr>
    </w:pPr>
  </w:p>
  <w:p w:rsidR="004806FD" w:rsidRDefault="004806FD"/>
  <w:p w:rsidR="004806FD" w:rsidRDefault="004806FD"/>
  <w:p w:rsidR="004806FD" w:rsidRDefault="004806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FD" w:rsidRDefault="00F53358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 w:rsidR="000B2956">
      <w:rPr>
        <w:color w:val="6076B4" w:themeColor="accent1"/>
      </w:rPr>
      <w:fldChar w:fldCharType="separate"/>
    </w:r>
    <w:r w:rsidR="00A5492A">
      <w:rPr>
        <w:noProof/>
        <w:color w:val="6076B4" w:themeColor="accent1"/>
      </w:rPr>
      <w:t>Integrantes do Grupo: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A5492A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54" w:rsidRDefault="00935E54">
      <w:pPr>
        <w:spacing w:after="0" w:line="240" w:lineRule="auto"/>
      </w:pPr>
      <w:r>
        <w:separator/>
      </w:r>
    </w:p>
  </w:footnote>
  <w:footnote w:type="continuationSeparator" w:id="0">
    <w:p w:rsidR="00935E54" w:rsidRDefault="0093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06FD" w:rsidRDefault="00B5044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Trabalho de Windows Universal Apps</w:t>
        </w:r>
      </w:p>
    </w:sdtContent>
  </w:sdt>
  <w:p w:rsidR="004806FD" w:rsidRDefault="00F5335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636CE"/>
    <w:multiLevelType w:val="hybridMultilevel"/>
    <w:tmpl w:val="6B7C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CE"/>
    <w:rsid w:val="000B2956"/>
    <w:rsid w:val="00230310"/>
    <w:rsid w:val="004806FD"/>
    <w:rsid w:val="00576FAB"/>
    <w:rsid w:val="007B6868"/>
    <w:rsid w:val="00935E54"/>
    <w:rsid w:val="00A4559B"/>
    <w:rsid w:val="00A5492A"/>
    <w:rsid w:val="00B50440"/>
    <w:rsid w:val="00E46FCE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eviso">
    <w:name w:val="Revision"/>
    <w:hidden/>
    <w:uiPriority w:val="99"/>
    <w:semiHidden/>
    <w:rsid w:val="000B2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Modelo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9E970F8AFE47619403DD3F2DA9C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2A6E9B-84CD-4303-8F3D-4725460FA685}"/>
      </w:docPartPr>
      <w:docPartBody>
        <w:p w:rsidR="004C6D24" w:rsidRDefault="00081A64">
          <w:pPr>
            <w:pStyle w:val="2E9E970F8AFE47619403DD3F2DA9CB5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3D1A60AA529844AEBBAA0F622A748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F21BF5-2B2E-4E5A-9D45-08BC5C77914B}"/>
      </w:docPartPr>
      <w:docPartBody>
        <w:p w:rsidR="004C6D24" w:rsidRDefault="00081A64">
          <w:pPr>
            <w:pStyle w:val="3D1A60AA529844AEBBAA0F622A7486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64"/>
    <w:rsid w:val="00081A64"/>
    <w:rsid w:val="00175FE5"/>
    <w:rsid w:val="004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9E970F8AFE47619403DD3F2DA9CB5A">
    <w:name w:val="2E9E970F8AFE47619403DD3F2DA9CB5A"/>
  </w:style>
  <w:style w:type="paragraph" w:customStyle="1" w:styleId="3D1A60AA529844AEBBAA0F622A7486D6">
    <w:name w:val="3D1A60AA529844AEBBAA0F622A7486D6"/>
  </w:style>
  <w:style w:type="paragraph" w:customStyle="1" w:styleId="C07F1F4298F74E38B382985E1E7DBBB7">
    <w:name w:val="C07F1F4298F74E38B382985E1E7DBBB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45E4F7F69F24940B362906C40878DA1">
    <w:name w:val="745E4F7F69F24940B362906C40878D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9E970F8AFE47619403DD3F2DA9CB5A">
    <w:name w:val="2E9E970F8AFE47619403DD3F2DA9CB5A"/>
  </w:style>
  <w:style w:type="paragraph" w:customStyle="1" w:styleId="3D1A60AA529844AEBBAA0F622A7486D6">
    <w:name w:val="3D1A60AA529844AEBBAA0F622A7486D6"/>
  </w:style>
  <w:style w:type="paragraph" w:customStyle="1" w:styleId="C07F1F4298F74E38B382985E1E7DBBB7">
    <w:name w:val="C07F1F4298F74E38B382985E1E7DBBB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745E4F7F69F24940B362906C40878DA1">
    <w:name w:val="745E4F7F69F24940B362906C40878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Trabalho de desenvolvimento de um aplicativo na plataforma Windows Universal apps.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4EF82ED-E4BE-4A4A-8010-82216073E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21D17-A7A3-4458-8ED6-DD459CDF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24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Windows Universal Apps</dc:title>
  <dc:subject>FeriadosBR</dc:subject>
  <dc:creator>Mauro Vasconcelos</dc:creator>
  <cp:lastModifiedBy>Mauro Vasconcelos</cp:lastModifiedBy>
  <cp:revision>8</cp:revision>
  <dcterms:created xsi:type="dcterms:W3CDTF">2016-11-26T16:02:00Z</dcterms:created>
  <dcterms:modified xsi:type="dcterms:W3CDTF">2016-11-26T17:35:00Z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